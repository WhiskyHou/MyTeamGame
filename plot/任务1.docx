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任务1：第一次见到女神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发布任务：李老师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给大家介绍我们的新同学，小美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（这个妹妹我曾见过的啊！苍天啊，大地啊，这是老天给我的恩赐啊）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小美同学从今天起就和大家在一起学习生活了。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（哇，这么好，我要去跟女神聊聊天。）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对话小美：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你好啊~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女······小···美，你好。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以后大家一起加油啊~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好···好的，小美。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（我一定要追到你！）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交任务：老师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心动不如行动，快做点什么，到处转一转，**女神吧！</w:t>
      </w:r>
      <w:r>
        <w:rPr>
          <w:rFonts w:hint="eastAsia"/>
          <w:lang w:val="en-US" w:eastAsia="zh-CN"/>
        </w:rPr>
        <w:t>（等等，我说了什么？其实我是很和谐的）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这是什么老师？···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任务2：舍身救美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发布任务：小美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对话：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救命啊！！！！！！！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女神，你退开，小心我误伤到你。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战斗：恶犬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汪！！！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······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对话小美：</w:t>
      </w:r>
    </w:p>
    <w:p>
      <w:pPr>
        <w:rPr>
          <w:rFonts w:hint="eastAsia"/>
          <w:color w:val="FF0000"/>
          <w:u w:val="none"/>
          <w:lang w:val="en-US" w:eastAsia="zh-CN"/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谢谢你。 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（脸红）没事，我这是我应该的。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任务三：打到邋遢鬼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发布任务：小美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你还能在帮帮我么？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为美女···不不不，为朋友两肋插刀！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（遇人不淑啊！）最近啊，有一个邋遢鬼总是骚扰我，你能不能帮帮我。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当然！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对了，邋遢鬼很强的。你可以先从</w:t>
      </w:r>
      <w:r>
        <w:rPr>
          <w:rFonts w:hint="eastAsia"/>
          <w:color w:val="FF0000"/>
          <w:u w:val="none"/>
          <w:lang w:val="en-US" w:eastAsia="zh-CN"/>
        </w:rPr>
        <w:t>教学楼右侧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进入</w:t>
      </w:r>
      <w:r>
        <w:rPr>
          <w:rFonts w:hint="eastAsia"/>
          <w:color w:val="FF0000"/>
          <w:u w:val="none"/>
          <w:lang w:val="en-US" w:eastAsia="zh-CN"/>
        </w:rPr>
        <w:t>副本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获得装备，或者</w:t>
      </w:r>
      <w:r>
        <w:rPr>
          <w:rFonts w:hint="eastAsia"/>
          <w:color w:val="FF0000"/>
          <w:u w:val="none"/>
          <w:lang w:val="en-US" w:eastAsia="zh-CN"/>
        </w:rPr>
        <w:t>到处转转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，运气好的话也可以得到装备，这样才能打过邋遢鬼。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主角：好的，我这就去。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战斗：邋遢鬼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人不可貌相，海水不可斗量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貌相你妹，先打了你再说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对话：小美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你···你没事吧？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（鼻青脸肿）小美，我把邋遢鬼按在地上一顿摩擦，他再也不会骚扰你了。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谢谢你！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我···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你···还不够优秀！等你完成更多的任务，变的更加优秀，也许我会喜欢你哦。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好的，我这就去。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任务四：基友的关怀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对话：基友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听说你要追女神？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是···是啊···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既然这样，身为你的基友还是要帮帮你的。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再次对话基友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这个给你，祝你神功大成，早日追到女神。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嘿嘿，那就先谢谢你了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任务五：小美生病了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对话老师：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我看你最近跟小美的关系不错啊？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没···没有啊。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小美刚才上体育课不舒服，去操场看看她。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好···好的，我这就去。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操场小美：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······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你···你还好么？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我没事，休息一下就好了。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任务6:八百万死肥宅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对话肥宅：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小美好漂亮啊~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你就不要痴心妄想了！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我怎么就不能想了？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对战肥宅：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我就要追小美。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哼！咱们用拳头来说话。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对话肥宅：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我知道错了，我再也不敢了···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知道就好。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任务7：肉包子争夺战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对话恶狗：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汪！呜呜~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什么？我也听不懂啊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（大吃货抢我包子，我都没饭吃了，我好饿啊！）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好，我去帮你！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谢谢你~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（等等，我为什么听得懂狗说话？）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对战大吃货：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肉包子真好吃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哼，狗的东西你也抢？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谢谢你。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以后要看好吃的啊，别被人抢走了。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任务8：委屈的小花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呜呜呜···呜呜呜···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小花，你怎么了？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不良少年，他欺负我，你能不能帮我去教训他一顿。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对战不良少年：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你来干什么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为什么要欺负小花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我就欺负她了，怎么了！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那只能用暴力解决问题了！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对话小花：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你没事吧？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没事，他怎么打得过我呢？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辛苦你了~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任务9：校园欺凌？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对话校园恶霸：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小子，我听说你喜欢小美啊。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是又怎么样？你不服啊？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对战校园恶霸：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哼，看来我要教育教育你了。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还不一定是谁教育谁呢！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对话恶霸：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不打了不打了，我知道错了。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知道就好，我可是要和小美在一起的。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任务10：最后的准备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对话老教授：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小伙子，我很看好你啊。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啊？什么？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我这有一本武林秘籍···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停！这不就是骗钱么？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不不不，你再多和我聊聊天，我给你一本秘籍哦。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对话老教授：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看来你还是信了。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（不信你任务做不下去了啊！）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来，给你这本秘籍，有了它，你才可能梦想成真。</w:t>
      </w:r>
      <w:bookmarkStart w:id="0" w:name="_GoBack"/>
      <w:bookmarkEnd w:id="0"/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任务11：梦想成真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你···你真的喜欢我么？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虽然我智商不行，情商不行，学习不行，体育不行，又没有钱，又没有房，还···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（怒）说重点！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喜欢。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我···我也喜欢你，但是游戏的策划是个单身狗，他不想我们在一起，你要打倒他，我们才能在一起。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我这就去！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不，你等等，你要记得，他是很厉害的，只有最强的装备才有可能打倒他。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对战策划：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我单身了20年都没有女朋友，怎么能让你追到女神？</w:t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哼！打倒了你，小美还是我的。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F90D04"/>
    <w:rsid w:val="00F05A25"/>
    <w:rsid w:val="11F90D04"/>
    <w:rsid w:val="20FC63A3"/>
    <w:rsid w:val="2104140E"/>
    <w:rsid w:val="3F437E46"/>
    <w:rsid w:val="60C96476"/>
    <w:rsid w:val="6CBD5593"/>
    <w:rsid w:val="6D535020"/>
    <w:rsid w:val="7F0A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lu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2018-07-11T06:09:00Z</dcterms:created>
  <dc:creator>无乐不作</dc:creator>
  <cp:lastModifiedBy>无乐不作</cp:lastModifiedBy>
  <dcterms:modified xsi:type="dcterms:W3CDTF">2018-07-11T08:15:46Z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